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</w:p>
    <w:p>
      <w:r>
        <w:t>It would be a pleasure to have the conpany of</w:t>
      </w:r>
    </w:p>
    <w:p>
      <w:pPr>
        <w:pStyle w:val="15"/>
      </w:pPr>
      <w:r>
        <w:t>Prof. Plum</w:t>
      </w:r>
    </w:p>
    <w:p>
      <w:r>
        <w:t>at 11010 Memary Lane on the Evening of</w:t>
      </w:r>
    </w:p>
    <w:p>
      <w:pPr>
        <w:pStyle w:val="2"/>
      </w:pPr>
      <w:r>
        <w:t>April 1st</w:t>
      </w:r>
    </w:p>
    <w:p>
      <w:r>
        <w:t>at 7 o'clock</w:t>
        <w:br w:type="page"/>
      </w:r>
    </w:p>
    <w:p>
      <w:r>
        <w:t>It would be a pleasure to have the conpany of</w:t>
      </w:r>
    </w:p>
    <w:p>
      <w:pPr>
        <w:pStyle w:val="15"/>
      </w:pPr>
      <w:r>
        <w:t>Miss Scarlet</w:t>
      </w:r>
    </w:p>
    <w:p>
      <w:r>
        <w:t>at 11010 Memary Lane on the Evening of</w:t>
      </w:r>
    </w:p>
    <w:p>
      <w:pPr>
        <w:pStyle w:val="2"/>
      </w:pPr>
      <w:r>
        <w:t>April 1st</w:t>
      </w:r>
    </w:p>
    <w:p>
      <w:r>
        <w:t>at 7 o'clock</w:t>
        <w:br w:type="page"/>
      </w:r>
    </w:p>
    <w:p>
      <w:r>
        <w:t>It would be a pleasure to have the conpany of</w:t>
      </w:r>
    </w:p>
    <w:p>
      <w:pPr>
        <w:pStyle w:val="15"/>
      </w:pPr>
      <w:r>
        <w:t>Col. Mustard</w:t>
      </w:r>
    </w:p>
    <w:p>
      <w:r>
        <w:t>at 11010 Memary Lane on the Evening of</w:t>
      </w:r>
    </w:p>
    <w:p>
      <w:pPr>
        <w:pStyle w:val="2"/>
      </w:pPr>
      <w:r>
        <w:t>April 1st</w:t>
      </w:r>
    </w:p>
    <w:p>
      <w:r>
        <w:t>at 7 o'clock</w:t>
        <w:br w:type="page"/>
      </w:r>
    </w:p>
    <w:p>
      <w:r>
        <w:t>It would be a pleasure to have the conpany of</w:t>
      </w:r>
    </w:p>
    <w:p>
      <w:pPr>
        <w:pStyle w:val="15"/>
      </w:pPr>
      <w:r>
        <w:t>Al Sweigart</w:t>
      </w:r>
    </w:p>
    <w:p>
      <w:r>
        <w:t>at 11010 Memary Lane on the Evening of</w:t>
      </w:r>
    </w:p>
    <w:p>
      <w:pPr>
        <w:pStyle w:val="2"/>
      </w:pPr>
      <w:r>
        <w:t>April 1st</w:t>
      </w:r>
    </w:p>
    <w:p>
      <w:r>
        <w:t>at 7 o'clock</w:t>
        <w:br w:type="page"/>
      </w:r>
    </w:p>
    <w:p>
      <w:r>
        <w:t>It would be a pleasure to have the conpany of</w:t>
      </w:r>
    </w:p>
    <w:p>
      <w:pPr>
        <w:pStyle w:val="15"/>
      </w:pPr>
      <w:r>
        <w:t>Roboco</w:t>
      </w:r>
    </w:p>
    <w:p>
      <w:r>
        <w:t>at 11010 Memary Lane on the Evening of</w:t>
      </w:r>
    </w:p>
    <w:p>
      <w:pPr>
        <w:pStyle w:val="2"/>
      </w:pPr>
      <w:r>
        <w:t>April 1st</w:t>
      </w:r>
    </w:p>
    <w:p>
      <w:r>
        <w:t>at 7 o'clock</w:t>
        <w:br w:type="page"/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val="bestFit" w:percent="124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next w:val="15"/>
    <w:pPr>
      <w:widowControl w:val="0"/>
      <w:spacing w:line="240" w:lineRule="auto"/>
      <w:jc w:val="center"/>
    </w:pPr>
    <w:rPr>
      <w:rFonts w:ascii="Times New Roman" w:eastAsia="宋体" w:cs="Times New Roman" w:hAnsi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spacing w:before="240" w:after="6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0</Words>
  <Characters>0</Characters>
  <Lines>0</Lines>
  <Paragraphs>0</Paragraphs>
  <CharactersWithSpaces>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2018-03-07T05:26:39Z</dcterms:created>
  <dcterms:modified xsi:type="dcterms:W3CDTF">2018-03-07T05:58:23Z</dcterms:modified>
</cp:coreProperties>
</file>